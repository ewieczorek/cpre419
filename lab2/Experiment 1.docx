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58A" w:rsidRDefault="00680C87">
      <w:r>
        <w:t>Experiment 1</w:t>
      </w:r>
      <w:r>
        <w:br/>
      </w:r>
    </w:p>
    <w:p w:rsidR="00680C87" w:rsidRDefault="00680C87">
      <w:r>
        <w:t>Part-r-00000</w:t>
      </w:r>
      <w:r>
        <w:rPr>
          <w:noProof/>
        </w:rPr>
        <w:drawing>
          <wp:inline distT="0" distB="0" distL="0" distR="0" wp14:anchorId="1A231DAB" wp14:editId="5605D844">
            <wp:extent cx="5943600" cy="4929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929505"/>
                    </a:xfrm>
                    <a:prstGeom prst="rect">
                      <a:avLst/>
                    </a:prstGeom>
                  </pic:spPr>
                </pic:pic>
              </a:graphicData>
            </a:graphic>
          </wp:inline>
        </w:drawing>
      </w:r>
    </w:p>
    <w:p w:rsidR="00680C87" w:rsidRDefault="00680C87">
      <w:r>
        <w:t>Part-r-00001</w:t>
      </w:r>
    </w:p>
    <w:p w:rsidR="00680C87" w:rsidRDefault="00680C87">
      <w:r>
        <w:rPr>
          <w:noProof/>
        </w:rPr>
        <w:lastRenderedPageBreak/>
        <w:drawing>
          <wp:inline distT="0" distB="0" distL="0" distR="0" wp14:anchorId="10A566CF" wp14:editId="0695BCC4">
            <wp:extent cx="178054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80540" cy="8229600"/>
                    </a:xfrm>
                    <a:prstGeom prst="rect">
                      <a:avLst/>
                    </a:prstGeom>
                  </pic:spPr>
                </pic:pic>
              </a:graphicData>
            </a:graphic>
          </wp:inline>
        </w:drawing>
      </w:r>
    </w:p>
    <w:p w:rsidR="00680C87" w:rsidRDefault="00680C87">
      <w:r>
        <w:lastRenderedPageBreak/>
        <w:t>Experiment 2:</w:t>
      </w:r>
    </w:p>
    <w:p w:rsidR="00680C87" w:rsidRDefault="00680C87" w:rsidP="00680C87">
      <w:r>
        <w:t>Question: Think about how you might be able to get around the fact that bigrams might span lines of input. Briefly describe how you might deal with that situation? (5 points)</w:t>
      </w:r>
    </w:p>
    <w:p w:rsidR="00680C87" w:rsidRDefault="00680C87" w:rsidP="00680C87">
      <w:r>
        <w:t xml:space="preserve">Answer: </w:t>
      </w:r>
    </w:p>
    <w:p w:rsidR="00680C87" w:rsidRDefault="00B40CE7" w:rsidP="00680C87">
      <w:r>
        <w:t xml:space="preserve">One of the ways this could be mitigated would be by having the mapper get passed sentences instead of lines. Or by parsing through the file and storing one sentence per line. </w:t>
      </w:r>
    </w:p>
    <w:p w:rsidR="00680C87" w:rsidRDefault="009C24CA" w:rsidP="00680C87">
      <w:r>
        <w:t>Bigrams:</w:t>
      </w:r>
    </w:p>
    <w:p w:rsidR="009C24CA" w:rsidRDefault="009C24CA" w:rsidP="00680C87">
      <w:r>
        <w:rPr>
          <w:noProof/>
        </w:rPr>
        <w:lastRenderedPageBreak/>
        <w:drawing>
          <wp:inline distT="0" distB="0" distL="0" distR="0" wp14:anchorId="4A308D39" wp14:editId="5E998CA1">
            <wp:extent cx="243840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38400" cy="8229600"/>
                    </a:xfrm>
                    <a:prstGeom prst="rect">
                      <a:avLst/>
                    </a:prstGeom>
                  </pic:spPr>
                </pic:pic>
              </a:graphicData>
            </a:graphic>
          </wp:inline>
        </w:drawing>
      </w:r>
    </w:p>
    <w:p w:rsidR="00B40CE7" w:rsidRDefault="00B40CE7" w:rsidP="00680C87"/>
    <w:p w:rsidR="00B40CE7" w:rsidRDefault="00B40CE7" w:rsidP="00680C87">
      <w:r>
        <w:t>Top values from Shakespeare:</w:t>
      </w:r>
    </w:p>
    <w:p w:rsidR="00B40CE7" w:rsidRDefault="00B40CE7" w:rsidP="00680C87">
      <w:r>
        <w:rPr>
          <w:noProof/>
        </w:rPr>
        <w:drawing>
          <wp:inline distT="0" distB="0" distL="0" distR="0" wp14:anchorId="4A336D8B" wp14:editId="325C26FE">
            <wp:extent cx="1752600" cy="6219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52600" cy="6219825"/>
                    </a:xfrm>
                    <a:prstGeom prst="rect">
                      <a:avLst/>
                    </a:prstGeom>
                  </pic:spPr>
                </pic:pic>
              </a:graphicData>
            </a:graphic>
          </wp:inline>
        </w:drawing>
      </w:r>
    </w:p>
    <w:p w:rsidR="00B40CE7" w:rsidRDefault="00B40CE7" w:rsidP="00680C87">
      <w:r>
        <w:t>Top values from Gutenberg:</w:t>
      </w:r>
    </w:p>
    <w:p w:rsidR="00B40CE7" w:rsidRDefault="00B40CE7" w:rsidP="00680C87">
      <w:r>
        <w:rPr>
          <w:noProof/>
        </w:rPr>
        <w:lastRenderedPageBreak/>
        <w:drawing>
          <wp:inline distT="0" distB="0" distL="0" distR="0" wp14:anchorId="11855F8E" wp14:editId="21ECC280">
            <wp:extent cx="2162175" cy="6229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2175" cy="6229350"/>
                    </a:xfrm>
                    <a:prstGeom prst="rect">
                      <a:avLst/>
                    </a:prstGeom>
                  </pic:spPr>
                </pic:pic>
              </a:graphicData>
            </a:graphic>
          </wp:inline>
        </w:drawing>
      </w:r>
    </w:p>
    <w:p w:rsidR="00B40CE7" w:rsidRDefault="00B40CE7" w:rsidP="00680C87"/>
    <w:p w:rsidR="00B40CE7" w:rsidRDefault="00B40CE7" w:rsidP="00680C87">
      <w:r>
        <w:t>For some reason. My reducer never gets called or has an issue where the output from the mapper is never removed from the output file. I cannot figure out why this is happening.</w:t>
      </w:r>
      <w:bookmarkStart w:id="0" w:name="_GoBack"/>
      <w:bookmarkEnd w:id="0"/>
    </w:p>
    <w:sectPr w:rsidR="00B40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C87"/>
    <w:rsid w:val="000F758A"/>
    <w:rsid w:val="004B37B1"/>
    <w:rsid w:val="00680C87"/>
    <w:rsid w:val="009C24CA"/>
    <w:rsid w:val="00B40CE7"/>
    <w:rsid w:val="00F64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56E66"/>
  <w15:chartTrackingRefBased/>
  <w15:docId w15:val="{E57DB192-24D5-47BB-A451-15E35808F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42439827.dotm</Template>
  <TotalTime>293</TotalTime>
  <Pages>6</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2019-02-13T20:33:00Z</dcterms:created>
  <dcterms:modified xsi:type="dcterms:W3CDTF">2019-02-20T08:06:00Z</dcterms:modified>
</cp:coreProperties>
</file>