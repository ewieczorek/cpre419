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47C" w:rsidRDefault="0067047C">
      <w:pPr>
        <w:rPr>
          <w:b/>
        </w:rPr>
      </w:pPr>
      <w:r w:rsidRPr="0067047C">
        <w:rPr>
          <w:b/>
        </w:rPr>
        <w:t>Experiment 1</w:t>
      </w:r>
    </w:p>
    <w:p w:rsidR="0067047C" w:rsidRPr="0067047C" w:rsidRDefault="0067047C">
      <w:r w:rsidRPr="0067047C">
        <w:t>WinSCP</w:t>
      </w:r>
      <w:r w:rsidR="00AC3D05">
        <w:t>. This screenshot shows adding the files to the Hadoop home cluster.</w:t>
      </w:r>
    </w:p>
    <w:p w:rsidR="0067047C" w:rsidRDefault="0067047C">
      <w:r>
        <w:rPr>
          <w:noProof/>
        </w:rPr>
        <w:drawing>
          <wp:inline distT="0" distB="0" distL="0" distR="0" wp14:anchorId="7C8605D9" wp14:editId="31AA7887">
            <wp:extent cx="6103880" cy="498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1005" cy="49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7C" w:rsidRDefault="0067047C">
      <w:r>
        <w:t>Java:</w:t>
      </w:r>
    </w:p>
    <w:p w:rsidR="0087375F" w:rsidRDefault="0087375F">
      <w:r>
        <w:t>Put the jar file on the Hadoop home cluster</w:t>
      </w:r>
      <w:r w:rsidR="00AC3D05">
        <w:t xml:space="preserve">. This is a screenshot containing the output of the HDFSWrite class. </w:t>
      </w:r>
    </w:p>
    <w:p w:rsidR="0067047C" w:rsidRDefault="00CB3557">
      <w:r>
        <w:rPr>
          <w:noProof/>
        </w:rPr>
        <w:drawing>
          <wp:inline distT="0" distB="0" distL="0" distR="0" wp14:anchorId="23393ADB" wp14:editId="72F4C7D4">
            <wp:extent cx="5943600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711" w:rsidRDefault="00226711"/>
    <w:p w:rsidR="00226711" w:rsidRDefault="00AC3D05">
      <w:r>
        <w:lastRenderedPageBreak/>
        <w:t>Experiment 2:</w:t>
      </w:r>
    </w:p>
    <w:p w:rsidR="007D7F95" w:rsidRDefault="007D7F95">
      <w:r>
        <w:t xml:space="preserve">This shows the output of running my code against the provided file. </w:t>
      </w:r>
      <w:bookmarkStart w:id="0" w:name="_GoBack"/>
      <w:bookmarkEnd w:id="0"/>
    </w:p>
    <w:p w:rsidR="00AC3D05" w:rsidRDefault="00AC3D05">
      <w:r>
        <w:rPr>
          <w:noProof/>
        </w:rPr>
        <w:drawing>
          <wp:inline distT="0" distB="0" distL="0" distR="0" wp14:anchorId="53327057" wp14:editId="04FAD16D">
            <wp:extent cx="5943600" cy="240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03A" w:rsidRDefault="00AC3D05">
      <w:pPr>
        <w:rPr>
          <w:b/>
        </w:rPr>
      </w:pPr>
      <w:r w:rsidRPr="00AC3D05">
        <w:rPr>
          <w:b/>
        </w:rPr>
        <w:t>Output is 01011010</w:t>
      </w:r>
    </w:p>
    <w:p w:rsidR="00AC3D05" w:rsidRPr="00AC3D05" w:rsidRDefault="00AC3D05">
      <w:r>
        <w:t xml:space="preserve">Code is attached. </w:t>
      </w:r>
    </w:p>
    <w:sectPr w:rsidR="00AC3D05" w:rsidRPr="00AC3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7C"/>
    <w:rsid w:val="000B4230"/>
    <w:rsid w:val="00226711"/>
    <w:rsid w:val="0067047C"/>
    <w:rsid w:val="007D7F95"/>
    <w:rsid w:val="0087375F"/>
    <w:rsid w:val="00AC3D05"/>
    <w:rsid w:val="00CB3557"/>
    <w:rsid w:val="00DD3C7B"/>
    <w:rsid w:val="00DE503A"/>
    <w:rsid w:val="00F6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2B7E"/>
  <w15:chartTrackingRefBased/>
  <w15:docId w15:val="{912681F5-7EA4-4AC1-860B-A8BAFB8F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58ED3137.dotm</Template>
  <TotalTime>150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2019-02-06T20:26:00Z</dcterms:created>
  <dcterms:modified xsi:type="dcterms:W3CDTF">2019-02-13T06:35:00Z</dcterms:modified>
</cp:coreProperties>
</file>